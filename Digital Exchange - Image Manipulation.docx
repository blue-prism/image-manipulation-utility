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7A0B1ABA" w:rsidR="00653BCD" w:rsidRPr="000A0DA3" w:rsidRDefault="009F136E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r>
                              <w:rPr>
                                <w:rStyle w:val="TitleChar"/>
                              </w:rPr>
                              <w:t>Image Manipulation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7A0B1ABA" w:rsidR="00653BCD" w:rsidRPr="000A0DA3" w:rsidRDefault="009F136E" w:rsidP="00A9174D">
                      <w:pPr>
                        <w:jc w:val="center"/>
                        <w:rPr>
                          <w:rStyle w:val="TitleChar"/>
                        </w:rPr>
                      </w:pPr>
                      <w:r>
                        <w:rPr>
                          <w:rStyle w:val="TitleChar"/>
                        </w:rPr>
                        <w:t>Image Manipulation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75921" w14:textId="24029BB6" w:rsidR="00B715FB" w:rsidRDefault="002C5D67" w:rsidP="00E0216A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9F136E" w:rsidRPr="009F136E">
        <w:rPr>
          <w:rFonts w:ascii="Calibri Light" w:eastAsiaTheme="minorEastAsia" w:hAnsi="Calibri Light" w:cstheme="minorBidi"/>
          <w:color w:val="auto"/>
          <w:sz w:val="22"/>
          <w:szCs w:val="22"/>
        </w:rPr>
        <w:t>Provides utility methods for analysing and manipulating images.</w:t>
      </w:r>
    </w:p>
    <w:p w14:paraId="1E3E1946" w14:textId="77777777" w:rsidR="00E0216A" w:rsidRPr="00E0216A" w:rsidRDefault="00E0216A" w:rsidP="00E0216A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2F22195D" w:rsidR="00266E3F" w:rsidRDefault="00266E3F" w:rsidP="00266E3F">
      <w:r>
        <w:t xml:space="preserve">Import the </w:t>
      </w:r>
      <w:r w:rsidR="00DE6618">
        <w:t>package into your environment</w:t>
      </w:r>
      <w:r w:rsidR="009F136E">
        <w:t>.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1CD882D9" w:rsidR="00266E3F" w:rsidRDefault="000A3C79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0E174E43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9F136E">
        <w:t>background’</w:t>
      </w:r>
    </w:p>
    <w:p w14:paraId="41FDF8C4" w14:textId="473D4D98" w:rsidR="00266E3F" w:rsidRDefault="00266E3F" w:rsidP="00741E52"/>
    <w:p w14:paraId="694DD1C9" w14:textId="77777777" w:rsidR="008E45D2" w:rsidRDefault="008E45D2" w:rsidP="008E45D2">
      <w:r>
        <w:t>Options included in the utility:</w:t>
      </w:r>
    </w:p>
    <w:p w14:paraId="34CAE6BB" w14:textId="410015B5" w:rsidR="009816E6" w:rsidRDefault="009F136E" w:rsidP="009F136E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Find First Pixel from Bottom - </w:t>
      </w:r>
      <w:r w:rsidRPr="009F136E">
        <w:t xml:space="preserve">Finds the index of the first row of pixels from the bottom, containing </w:t>
      </w:r>
      <w:r>
        <w:t>a pixel of the specified colour</w:t>
      </w:r>
    </w:p>
    <w:p w14:paraId="1F1BDD46" w14:textId="6C3DE169" w:rsidR="006D2399" w:rsidRDefault="009F136E" w:rsidP="00F047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Find First Pixel from Left - </w:t>
      </w:r>
      <w:r w:rsidRPr="009F136E">
        <w:t xml:space="preserve">Finds the index of the first column of pixels from the left, containing </w:t>
      </w:r>
      <w:r>
        <w:t>a pixel of the specified colour</w:t>
      </w:r>
    </w:p>
    <w:p w14:paraId="417F0974" w14:textId="7C9257A9" w:rsidR="009F136E" w:rsidRDefault="009F136E" w:rsidP="009F136E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Sub Image Position - </w:t>
      </w:r>
      <w:r w:rsidRPr="009F136E">
        <w:t xml:space="preserve">Finds whether the main image contains a sub image, and if found gives the </w:t>
      </w:r>
      <w:proofErr w:type="gramStart"/>
      <w:r w:rsidRPr="009F136E">
        <w:t>X</w:t>
      </w:r>
      <w:r>
        <w:t>,Y</w:t>
      </w:r>
      <w:proofErr w:type="gramEnd"/>
      <w:r>
        <w:t xml:space="preserve"> coordinates of the sub image</w:t>
      </w:r>
    </w:p>
    <w:p w14:paraId="4246DEE0" w14:textId="3B4D87A3" w:rsidR="009F136E" w:rsidRDefault="009F136E" w:rsidP="009F136E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Image Contains Colour - </w:t>
      </w:r>
      <w:r w:rsidRPr="009F136E">
        <w:t>Determines whether the specified c</w:t>
      </w:r>
      <w:r>
        <w:t>olour is contained in the image</w:t>
      </w:r>
    </w:p>
    <w:p w14:paraId="28594B9D" w14:textId="6AAB72D1" w:rsidR="009F136E" w:rsidRDefault="009F136E" w:rsidP="009F136E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Image is Uniform Colour - </w:t>
      </w:r>
      <w:r w:rsidRPr="009F136E">
        <w:t>Determines whether the image contains a single colour or not</w:t>
      </w:r>
    </w:p>
    <w:p w14:paraId="4E609996" w14:textId="608C8FBF" w:rsidR="009F136E" w:rsidRDefault="009F136E" w:rsidP="009F136E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Image is White - </w:t>
      </w:r>
      <w:r w:rsidRPr="009F136E">
        <w:t>Determines whether the supplied image is all white</w:t>
      </w:r>
      <w:bookmarkStart w:id="0" w:name="_GoBack"/>
      <w:bookmarkEnd w:id="0"/>
    </w:p>
    <w:sectPr w:rsidR="009F136E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C6419" w14:textId="77777777" w:rsidR="0052459C" w:rsidRDefault="0052459C" w:rsidP="00BB503B">
      <w:pPr>
        <w:spacing w:after="0"/>
      </w:pPr>
      <w:r>
        <w:separator/>
      </w:r>
    </w:p>
  </w:endnote>
  <w:endnote w:type="continuationSeparator" w:id="0">
    <w:p w14:paraId="0B77BDB8" w14:textId="77777777" w:rsidR="0052459C" w:rsidRDefault="0052459C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C0C2C" w14:textId="77777777" w:rsidR="0052459C" w:rsidRDefault="0052459C" w:rsidP="00BB503B">
      <w:pPr>
        <w:spacing w:after="0"/>
      </w:pPr>
      <w:r>
        <w:separator/>
      </w:r>
    </w:p>
  </w:footnote>
  <w:footnote w:type="continuationSeparator" w:id="0">
    <w:p w14:paraId="3417F7DE" w14:textId="77777777" w:rsidR="0052459C" w:rsidRDefault="0052459C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4290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A3C79"/>
    <w:rsid w:val="000B01A9"/>
    <w:rsid w:val="000B66AE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0DDD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28E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D0615"/>
    <w:rsid w:val="003D6D05"/>
    <w:rsid w:val="003D7BB4"/>
    <w:rsid w:val="003E33A1"/>
    <w:rsid w:val="003E3F29"/>
    <w:rsid w:val="003F5C3C"/>
    <w:rsid w:val="004035E5"/>
    <w:rsid w:val="004072F2"/>
    <w:rsid w:val="00413C69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E3805"/>
    <w:rsid w:val="004F38EE"/>
    <w:rsid w:val="004F7BDF"/>
    <w:rsid w:val="005120B3"/>
    <w:rsid w:val="0052459C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06B7D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0472"/>
    <w:rsid w:val="0069205D"/>
    <w:rsid w:val="006A743B"/>
    <w:rsid w:val="006B2C15"/>
    <w:rsid w:val="006B2C57"/>
    <w:rsid w:val="006C1DC8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D00"/>
    <w:rsid w:val="00856210"/>
    <w:rsid w:val="00873C87"/>
    <w:rsid w:val="008758A8"/>
    <w:rsid w:val="008A0503"/>
    <w:rsid w:val="008A4723"/>
    <w:rsid w:val="008C2981"/>
    <w:rsid w:val="008C5A75"/>
    <w:rsid w:val="008D5D2E"/>
    <w:rsid w:val="008E45D2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16E6"/>
    <w:rsid w:val="00987F36"/>
    <w:rsid w:val="009903BE"/>
    <w:rsid w:val="009C15AE"/>
    <w:rsid w:val="009C2BFB"/>
    <w:rsid w:val="009C494A"/>
    <w:rsid w:val="009C5196"/>
    <w:rsid w:val="009C75C4"/>
    <w:rsid w:val="009E1B2F"/>
    <w:rsid w:val="009E6274"/>
    <w:rsid w:val="009F136E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D3E12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59C7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E6618"/>
    <w:rsid w:val="00DF6AE7"/>
    <w:rsid w:val="00E0216A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44FA"/>
    <w:rsid w:val="00EC7DE3"/>
    <w:rsid w:val="00EC7FA2"/>
    <w:rsid w:val="00ED3F91"/>
    <w:rsid w:val="00EE2168"/>
    <w:rsid w:val="00EE2DAE"/>
    <w:rsid w:val="00EE4C81"/>
    <w:rsid w:val="00F04797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94A99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799DB87-85DF-4EF6-9F47-689E8E19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POP3</vt:lpstr>
    </vt:vector>
  </TitlesOfParts>
  <Company>Blue Prism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POP3</dc:title>
  <dc:subject/>
  <dc:creator>Denis Dennehy</dc:creator>
  <cp:keywords/>
  <dc:description/>
  <cp:lastModifiedBy>Kyle Strumberger</cp:lastModifiedBy>
  <cp:revision>2</cp:revision>
  <cp:lastPrinted>2016-01-08T09:50:00Z</cp:lastPrinted>
  <dcterms:created xsi:type="dcterms:W3CDTF">2018-10-31T22:47:00Z</dcterms:created>
  <dcterms:modified xsi:type="dcterms:W3CDTF">2018-10-31T22:47:00Z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